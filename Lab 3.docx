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EE0" w14:textId="79A09501" w:rsidR="004F657C" w:rsidRPr="00A5456E" w:rsidRDefault="00935AE6">
      <w:pPr>
        <w:pStyle w:val="Heading1"/>
        <w:rPr>
          <w:rFonts w:ascii="Calibri" w:hAnsi="Calibri" w:cs="Calibri"/>
        </w:rPr>
      </w:pPr>
      <w:r w:rsidRPr="00A5456E">
        <w:rPr>
          <w:rFonts w:ascii="Calibri" w:hAnsi="Calibri" w:cs="Calibri"/>
        </w:rPr>
        <w:t xml:space="preserve">Lab 3 </w:t>
      </w:r>
      <w:r w:rsidRPr="00A5456E">
        <w:rPr>
          <w:rFonts w:ascii="Calibri" w:hAnsi="Calibri" w:cs="Calibri"/>
        </w:rPr>
        <w:br/>
      </w:r>
      <w:r w:rsidRPr="00A5456E">
        <w:rPr>
          <w:rStyle w:val="Heading3Char"/>
          <w:rFonts w:ascii="Calibri" w:hAnsi="Calibri" w:cs="Calibri"/>
        </w:rPr>
        <w:t>Bar Moshe, Gabriel Lempart</w:t>
      </w:r>
    </w:p>
    <w:p w14:paraId="29E93C52" w14:textId="3DE56655" w:rsidR="004F657C" w:rsidRPr="00974214" w:rsidRDefault="00935AE6" w:rsidP="00935AE6">
      <w:pPr>
        <w:pStyle w:val="ListNumber"/>
        <w:rPr>
          <w:rFonts w:ascii="Calibri" w:hAnsi="Calibri" w:cs="Calibri"/>
          <w:sz w:val="22"/>
          <w:szCs w:val="22"/>
        </w:rPr>
      </w:pPr>
      <w:r w:rsidRPr="00974214">
        <w:rPr>
          <w:rFonts w:ascii="Calibri" w:hAnsi="Calibri" w:cs="Calibri"/>
          <w:sz w:val="22"/>
          <w:szCs w:val="22"/>
        </w:rPr>
        <w:t>Client’s IP : 192.168.2.12</w:t>
      </w:r>
      <w:r w:rsidR="00AB1B27" w:rsidRPr="00974214">
        <w:rPr>
          <w:rFonts w:ascii="Calibri" w:hAnsi="Calibri" w:cs="Calibri"/>
          <w:sz w:val="22"/>
          <w:szCs w:val="22"/>
        </w:rPr>
        <w:t xml:space="preserve"> .</w:t>
      </w:r>
      <w:r w:rsidRPr="00974214">
        <w:rPr>
          <w:rFonts w:ascii="Calibri" w:hAnsi="Calibri" w:cs="Calibri"/>
          <w:sz w:val="22"/>
          <w:szCs w:val="22"/>
        </w:rPr>
        <w:br/>
      </w:r>
      <w:r w:rsidR="00AB1B27" w:rsidRPr="00974214">
        <w:rPr>
          <w:rFonts w:ascii="Calibri" w:hAnsi="Calibri" w:cs="Calibri"/>
          <w:sz w:val="22"/>
          <w:szCs w:val="22"/>
        </w:rPr>
        <w:t>Client’s TCP port number: 6536</w:t>
      </w:r>
      <w:r w:rsidR="00047F68">
        <w:rPr>
          <w:rFonts w:ascii="Calibri" w:hAnsi="Calibri" w:cs="Calibri"/>
          <w:sz w:val="22"/>
          <w:szCs w:val="22"/>
        </w:rPr>
        <w:t>1</w:t>
      </w:r>
      <w:r w:rsidR="00AB1B27" w:rsidRPr="00974214">
        <w:rPr>
          <w:rFonts w:ascii="Calibri" w:hAnsi="Calibri" w:cs="Calibri"/>
          <w:sz w:val="22"/>
          <w:szCs w:val="22"/>
        </w:rPr>
        <w:t>.</w:t>
      </w:r>
    </w:p>
    <w:p w14:paraId="22577481" w14:textId="1D848851" w:rsidR="00AB1B27" w:rsidRPr="00974214" w:rsidRDefault="00AB1B27" w:rsidP="00935AE6">
      <w:pPr>
        <w:pStyle w:val="ListNumber"/>
        <w:rPr>
          <w:rFonts w:ascii="Calibri" w:hAnsi="Calibri" w:cs="Calibri"/>
          <w:sz w:val="22"/>
          <w:szCs w:val="22"/>
        </w:rPr>
      </w:pPr>
      <w:r w:rsidRPr="00974214">
        <w:rPr>
          <w:rFonts w:ascii="Calibri" w:hAnsi="Calibri" w:cs="Calibri"/>
          <w:sz w:val="22"/>
          <w:szCs w:val="22"/>
        </w:rPr>
        <w:t>Gaia’s IP: 128.119.245.12 .</w:t>
      </w:r>
      <w:r w:rsidRPr="00974214">
        <w:rPr>
          <w:rFonts w:ascii="Calibri" w:hAnsi="Calibri" w:cs="Calibri"/>
          <w:sz w:val="22"/>
          <w:szCs w:val="22"/>
        </w:rPr>
        <w:br/>
        <w:t>Gaia’s TCP porn number : 80.</w:t>
      </w:r>
    </w:p>
    <w:p w14:paraId="006E52B0" w14:textId="79C5FF9F" w:rsidR="00B17EF2" w:rsidRPr="00974214" w:rsidRDefault="00A044FC" w:rsidP="00935AE6">
      <w:pPr>
        <w:pStyle w:val="ListNumb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bidi="he-IL"/>
        </w:rPr>
        <w:t>The TCP opened 2 ports(</w:t>
      </w:r>
      <w:r w:rsidRPr="00974214">
        <w:rPr>
          <w:rFonts w:ascii="Calibri" w:hAnsi="Calibri" w:cs="Calibri"/>
          <w:sz w:val="22"/>
          <w:szCs w:val="22"/>
        </w:rPr>
        <w:t>6536</w:t>
      </w:r>
      <w:r>
        <w:rPr>
          <w:rFonts w:ascii="Calibri" w:hAnsi="Calibri" w:cs="Calibri"/>
          <w:sz w:val="22"/>
          <w:szCs w:val="22"/>
        </w:rPr>
        <w:t>1,</w:t>
      </w:r>
      <w:r w:rsidRPr="00A044FC">
        <w:rPr>
          <w:rFonts w:ascii="Calibri" w:hAnsi="Calibri" w:cs="Calibri"/>
          <w:sz w:val="22"/>
          <w:szCs w:val="22"/>
        </w:rPr>
        <w:t xml:space="preserve"> </w:t>
      </w:r>
      <w:r w:rsidRPr="00974214">
        <w:rPr>
          <w:rFonts w:ascii="Calibri" w:hAnsi="Calibri" w:cs="Calibri"/>
          <w:sz w:val="22"/>
          <w:szCs w:val="22"/>
        </w:rPr>
        <w:t>6536</w:t>
      </w:r>
      <w:r>
        <w:rPr>
          <w:rFonts w:ascii="Calibri" w:hAnsi="Calibri" w:cs="Calibri"/>
          <w:sz w:val="22"/>
          <w:szCs w:val="22"/>
        </w:rPr>
        <w:t>2) and that is the only change.</w:t>
      </w:r>
    </w:p>
    <w:p w14:paraId="15D14D9E" w14:textId="767AB42A" w:rsidR="00B17EF2" w:rsidRPr="00974214" w:rsidRDefault="00B17EF2" w:rsidP="00C44652">
      <w:pPr>
        <w:pStyle w:val="ListNumber"/>
        <w:rPr>
          <w:rFonts w:ascii="Calibri" w:hAnsi="Calibri" w:cs="Calibri"/>
          <w:sz w:val="22"/>
          <w:szCs w:val="22"/>
        </w:rPr>
      </w:pPr>
      <w:r w:rsidRPr="00974214">
        <w:rPr>
          <w:rFonts w:ascii="Calibri" w:hAnsi="Calibri" w:cs="Calibri"/>
          <w:sz w:val="22"/>
          <w:szCs w:val="22"/>
          <w:lang w:bidi="he-IL"/>
        </w:rPr>
        <w:t>The client’s port will remain unchanged because the only port that will change is the TCP port instead of 80 it will be a port that support UDP protocol.</w:t>
      </w:r>
    </w:p>
    <w:p w14:paraId="472E3E27" w14:textId="22261EBE" w:rsidR="00C44652" w:rsidRPr="00974214" w:rsidRDefault="00C44652" w:rsidP="00C44652">
      <w:pPr>
        <w:pStyle w:val="ListNumber"/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sz w:val="22"/>
          <w:szCs w:val="22"/>
        </w:rPr>
        <w:t xml:space="preserve">a. Seq num is 0 </w:t>
      </w:r>
      <w:r w:rsidRPr="00974214">
        <w:rPr>
          <w:rFonts w:ascii="Calibri" w:hAnsi="Calibri" w:cs="Calibri"/>
          <w:sz w:val="22"/>
          <w:szCs w:val="22"/>
        </w:rPr>
        <w:br/>
        <w:t xml:space="preserve">b. </w:t>
      </w:r>
      <w:r w:rsidRPr="00974214">
        <w:rPr>
          <w:rFonts w:ascii="Calibri" w:hAnsi="Calibri" w:cs="Calibri"/>
          <w:sz w:val="22"/>
          <w:szCs w:val="22"/>
          <w:lang w:val="en-IL"/>
        </w:rPr>
        <w:t>The syn segement can be seen to be set to 1</w:t>
      </w:r>
      <w:r w:rsidRPr="00974214">
        <w:rPr>
          <w:rFonts w:ascii="Calibri" w:hAnsi="Calibri" w:cs="Calibri"/>
          <w:sz w:val="22"/>
          <w:szCs w:val="22"/>
        </w:rPr>
        <w:t>.</w:t>
      </w:r>
      <w:r w:rsidRPr="00974214">
        <w:rPr>
          <w:rFonts w:ascii="Calibri" w:hAnsi="Calibri" w:cs="Calibri"/>
          <w:noProof/>
          <w:sz w:val="22"/>
          <w:szCs w:val="22"/>
          <w:lang w:bidi="he-IL"/>
        </w:rPr>
        <w:t xml:space="preserve"> </w:t>
      </w:r>
      <w:r w:rsidRPr="00974214">
        <w:rPr>
          <w:rFonts w:ascii="Calibri" w:hAnsi="Calibri" w:cs="Calibri"/>
          <w:noProof/>
          <w:sz w:val="22"/>
          <w:szCs w:val="22"/>
          <w:lang w:bidi="he-IL"/>
        </w:rPr>
        <w:br/>
      </w:r>
      <w:r w:rsidRPr="00974214">
        <w:rPr>
          <w:rFonts w:ascii="Calibri" w:hAnsi="Calibri" w:cs="Calibri"/>
          <w:noProof/>
          <w:sz w:val="22"/>
          <w:szCs w:val="22"/>
          <w:lang w:bidi="he-IL"/>
        </w:rPr>
        <mc:AlternateContent>
          <mc:Choice Requires="wpg">
            <w:drawing>
              <wp:inline distT="0" distB="0" distL="0" distR="0" wp14:anchorId="464B647C" wp14:editId="14EC56CC">
                <wp:extent cx="3548162" cy="2057400"/>
                <wp:effectExtent l="0" t="12700" r="3365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8162" cy="2057400"/>
                          <a:chOff x="0" y="0"/>
                          <a:chExt cx="3548162" cy="20574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57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8">
                        <w14:nvContentPartPr>
                          <w14:cNvPr id="4" name="Ink 4"/>
                          <w14:cNvContentPartPr/>
                        </w14:nvContentPartPr>
                        <w14:xfrm>
                          <a:off x="1472237" y="32037"/>
                          <a:ext cx="2075925" cy="1763395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4116D042" id="Group 5" o:spid="_x0000_s1026" style="width:279.4pt;height:162pt;mso-position-horizontal-relative:char;mso-position-vertical-relative:line" coordsize="35481,20574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able&#10;&#10;Description automatically generated" style="position:absolute;width:30480;height:205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">
                  <v:imagedata r:id="rId9" o:title="Table&#10;&#10;Description automatically generated"/>
                </v:shape>
                <v:shape id="Ink 4" o:spid="_x0000_s1028" type="#_x0000_t75" style="position:absolute;left:14635;top:230;width:20936;height:178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">
                  <v:imagedata r:id="rId10" o:title=""/>
                </v:shape>
                <w10:anchorlock/>
              </v:group>
            </w:pict>
          </mc:Fallback>
        </mc:AlternateContent>
      </w:r>
    </w:p>
    <w:p w14:paraId="2CDF8704" w14:textId="7508FDAE" w:rsidR="00C44652" w:rsidRPr="00974214" w:rsidRDefault="0024332C" w:rsidP="00C44652">
      <w:pPr>
        <w:pStyle w:val="ListNumber"/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D67574" wp14:editId="6E602B25">
                <wp:simplePos x="0" y="0"/>
                <wp:positionH relativeFrom="column">
                  <wp:posOffset>2266745</wp:posOffset>
                </wp:positionH>
                <wp:positionV relativeFrom="paragraph">
                  <wp:posOffset>1965325</wp:posOffset>
                </wp:positionV>
                <wp:extent cx="833760" cy="70560"/>
                <wp:effectExtent l="38100" t="3810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37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4AF1C" id="Ink 11" o:spid="_x0000_s1026" type="#_x0000_t75" style="position:absolute;margin-left:178.15pt;margin-top:154.4pt;width:66.35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">
                <v:imagedata r:id="rId12" o:title=""/>
              </v:shape>
            </w:pict>
          </mc:Fallback>
        </mc:AlternateContent>
      </w:r>
      <w:r w:rsidRPr="00974214"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9C4727" wp14:editId="7A642A0B">
                <wp:simplePos x="0" y="0"/>
                <wp:positionH relativeFrom="column">
                  <wp:posOffset>1832067</wp:posOffset>
                </wp:positionH>
                <wp:positionV relativeFrom="paragraph">
                  <wp:posOffset>2307364</wp:posOffset>
                </wp:positionV>
                <wp:extent cx="1101600" cy="91080"/>
                <wp:effectExtent l="38100" t="38100" r="0" b="36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16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D030" id="Ink 9" o:spid="_x0000_s1026" type="#_x0000_t75" style="position:absolute;margin-left:143.9pt;margin-top:181.35pt;width:87.4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">
                <v:imagedata r:id="rId14" o:title=""/>
              </v:shape>
            </w:pict>
          </mc:Fallback>
        </mc:AlternateContent>
      </w:r>
      <w:proofErr w:type="spellStart"/>
      <w:r w:rsidR="007D171C" w:rsidRPr="00974214">
        <w:rPr>
          <w:rFonts w:ascii="Calibri" w:hAnsi="Calibri" w:cs="Calibri"/>
          <w:sz w:val="22"/>
          <w:szCs w:val="22"/>
        </w:rPr>
        <w:t>a,b</w:t>
      </w:r>
      <w:proofErr w:type="spellEnd"/>
      <w:r w:rsidR="007D171C" w:rsidRPr="00974214">
        <w:rPr>
          <w:rFonts w:ascii="Calibri" w:hAnsi="Calibri" w:cs="Calibri"/>
          <w:sz w:val="22"/>
          <w:szCs w:val="22"/>
        </w:rPr>
        <w:t>. Both the seq num and acknowledgment num is one.</w:t>
      </w:r>
      <w:r w:rsidR="007D171C" w:rsidRPr="00974214">
        <w:rPr>
          <w:rFonts w:ascii="Calibri" w:hAnsi="Calibri" w:cs="Calibri"/>
          <w:sz w:val="22"/>
          <w:szCs w:val="22"/>
        </w:rPr>
        <w:br/>
        <w:t>c. Gaia dete</w:t>
      </w:r>
      <w:r w:rsidR="00A5456E" w:rsidRPr="00974214">
        <w:rPr>
          <w:rFonts w:ascii="Calibri" w:hAnsi="Calibri" w:cs="Calibri"/>
          <w:sz w:val="22"/>
          <w:szCs w:val="22"/>
        </w:rPr>
        <w:t>rmined the value with adding to the seq num 1 to the last segment.</w:t>
      </w:r>
      <w:r w:rsidR="00A5456E" w:rsidRPr="00974214">
        <w:rPr>
          <w:rFonts w:ascii="Calibri" w:hAnsi="Calibri" w:cs="Calibri"/>
          <w:sz w:val="22"/>
          <w:szCs w:val="22"/>
        </w:rPr>
        <w:br/>
        <w:t xml:space="preserve">d. acknowledgment and syn set </w:t>
      </w:r>
      <w:r w:rsidR="00C44652" w:rsidRPr="00974214">
        <w:rPr>
          <w:rFonts w:ascii="Calibri" w:hAnsi="Calibri" w:cs="Calibri"/>
          <w:sz w:val="22"/>
          <w:szCs w:val="22"/>
        </w:rPr>
        <w:br/>
      </w:r>
      <w:r w:rsidR="00C44652" w:rsidRPr="009742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6DC47D" wp14:editId="3C17934D">
            <wp:extent cx="3048000" cy="20574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15" w:rsidRPr="00974214">
        <w:rPr>
          <w:rFonts w:ascii="Calibri" w:hAnsi="Calibri" w:cs="Calibri"/>
          <w:sz w:val="22"/>
          <w:szCs w:val="22"/>
        </w:rPr>
        <w:br/>
      </w:r>
    </w:p>
    <w:p w14:paraId="37955CC0" w14:textId="4AF35043" w:rsidR="00A5456E" w:rsidRPr="00974214" w:rsidRDefault="0024332C" w:rsidP="00C44652">
      <w:pPr>
        <w:pStyle w:val="ListNumber"/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sz w:val="22"/>
          <w:szCs w:val="22"/>
        </w:rPr>
        <w:lastRenderedPageBreak/>
        <w:t>a. The seq num is 1.</w:t>
      </w:r>
      <w:r w:rsidRPr="00974214">
        <w:rPr>
          <w:rFonts w:ascii="Calibri" w:hAnsi="Calibri" w:cs="Calibri"/>
          <w:sz w:val="22"/>
          <w:szCs w:val="22"/>
        </w:rPr>
        <w:br/>
        <w:t>b. line number 43</w:t>
      </w:r>
      <w:r w:rsidRPr="00974214">
        <w:rPr>
          <w:rFonts w:ascii="Calibri" w:hAnsi="Calibri" w:cs="Calibri"/>
          <w:sz w:val="22"/>
          <w:szCs w:val="22"/>
        </w:rPr>
        <w:br/>
        <w:t>c.</w:t>
      </w:r>
      <w:r w:rsidR="00D92515" w:rsidRPr="00974214">
        <w:rPr>
          <w:rFonts w:ascii="Calibri" w:hAnsi="Calibri" w:cs="Calibri"/>
          <w:sz w:val="22"/>
          <w:szCs w:val="22"/>
        </w:rPr>
        <w:br/>
      </w:r>
      <w:r w:rsidR="00D92515" w:rsidRPr="00974214">
        <w:rPr>
          <w:noProof/>
          <w:sz w:val="22"/>
          <w:szCs w:val="22"/>
        </w:rPr>
        <w:drawing>
          <wp:inline distT="0" distB="0" distL="0" distR="0" wp14:anchorId="13509338" wp14:editId="152C996C">
            <wp:extent cx="3048000" cy="2057400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D27" w14:textId="084C430F" w:rsidR="00D92515" w:rsidRPr="00974214" w:rsidRDefault="00D92515" w:rsidP="00C44652">
      <w:pPr>
        <w:pStyle w:val="ListNumber"/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sz w:val="22"/>
          <w:szCs w:val="22"/>
        </w:rPr>
        <w:br/>
      </w:r>
      <w:r w:rsidR="00815692" w:rsidRPr="0097421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553BE4C5" wp14:editId="62399759">
                <wp:extent cx="4714568" cy="2231922"/>
                <wp:effectExtent l="0" t="0" r="0" b="381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568" cy="2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72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559"/>
                              <w:gridCol w:w="2410"/>
                              <w:gridCol w:w="1985"/>
                            </w:tblGrid>
                            <w:tr w:rsidR="00815692" w:rsidRPr="00815692" w14:paraId="2E687026" w14:textId="77777777" w:rsidTr="00BA66B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47A85FDD" w14:textId="0B7B448B" w:rsidR="00815692" w:rsidRPr="00815692" w:rsidRDefault="00BA66B0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Segment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1726E2A" w14:textId="77777777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SYN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3DF902AC" w14:textId="1AA947E0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SYN sent time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14E849EB" w14:textId="0DC6CC59" w:rsidR="00815692" w:rsidRPr="00815692" w:rsidRDefault="00815692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ACK time received</w:t>
                                  </w:r>
                                </w:p>
                              </w:tc>
                            </w:tr>
                            <w:tr w:rsidR="00815692" w:rsidRPr="00815692" w14:paraId="348C526B" w14:textId="77777777" w:rsidTr="00BA66B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77A328FC" w14:textId="77777777" w:rsidR="00815692" w:rsidRPr="00815692" w:rsidRDefault="00815692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49683AD1" w14:textId="1E9A25CF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3EA533BA" w14:textId="1D79034F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18:23:33.064493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62BE2B34" w14:textId="4D0E90D4" w:rsidR="00815692" w:rsidRPr="00815692" w:rsidRDefault="00815692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18:23:33.064675</w:t>
                                  </w:r>
                                </w:p>
                              </w:tc>
                            </w:tr>
                            <w:tr w:rsidR="00815692" w:rsidRPr="00815692" w14:paraId="775936C9" w14:textId="77777777" w:rsidTr="00BA66B0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06429543" w14:textId="77777777" w:rsidR="00815692" w:rsidRPr="00815692" w:rsidRDefault="00815692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4364DC45" w14:textId="35C6E247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707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F630DFF" w14:textId="11D488A0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18:23:33.064675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661CBBB0" w14:textId="261FB24D" w:rsidR="00815692" w:rsidRPr="00815692" w:rsidRDefault="00815692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18:23:33.203</w:t>
                                  </w:r>
                                  <w:r w:rsidR="001314C9">
                                    <w:rPr>
                                      <w:rFonts w:ascii="Abadi" w:hAnsi="Abadi" w:cstheme="majorBidi"/>
                                    </w:rPr>
                                    <w:t>978</w:t>
                                  </w:r>
                                </w:p>
                              </w:tc>
                            </w:tr>
                            <w:tr w:rsidR="001314C9" w:rsidRPr="00815692" w14:paraId="791A08F0" w14:textId="77777777" w:rsidTr="00BA66B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3497B3C8" w14:textId="77777777" w:rsidR="001314C9" w:rsidRPr="00815692" w:rsidRDefault="001314C9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AD8D5C0" w14:textId="4DAFBE1E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2119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2B8CF547" w14:textId="28BD84C2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18:23:33.204079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59AA660E" w14:textId="7E991A05" w:rsidR="001314C9" w:rsidRPr="00815692" w:rsidRDefault="001314C9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18:23:33.206522</w:t>
                                  </w:r>
                                </w:p>
                              </w:tc>
                            </w:tr>
                            <w:tr w:rsidR="001314C9" w:rsidRPr="00815692" w14:paraId="15838D80" w14:textId="77777777" w:rsidTr="00BA66B0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76D5E7EE" w14:textId="77777777" w:rsidR="001314C9" w:rsidRPr="00815692" w:rsidRDefault="001314C9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072F8256" w14:textId="5B8DC4E3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3531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4A7CDDF" w14:textId="3B2E3FF6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18:23:33.206567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7491B96D" w14:textId="4291E418" w:rsidR="001314C9" w:rsidRPr="00815692" w:rsidRDefault="001314C9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18:23:33.344763</w:t>
                                  </w:r>
                                </w:p>
                              </w:tc>
                            </w:tr>
                            <w:tr w:rsidR="00F80E6B" w:rsidRPr="00815692" w14:paraId="57F714B8" w14:textId="77777777" w:rsidTr="00BA66B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72D82790" w14:textId="77777777" w:rsidR="00F80E6B" w:rsidRPr="00815692" w:rsidRDefault="00F80E6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972A4C3" w14:textId="61A3DD0E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6355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6E27CAF1" w14:textId="6494B150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18:23:33.344838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07A1744B" w14:textId="7E178DE5" w:rsidR="00F80E6B" w:rsidRPr="00815692" w:rsidRDefault="00F80E6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18:23:33.350030</w:t>
                                  </w:r>
                                </w:p>
                              </w:tc>
                            </w:tr>
                            <w:tr w:rsidR="00F80E6B" w:rsidRPr="00815692" w14:paraId="4F100046" w14:textId="77777777" w:rsidTr="00BA66B0">
                              <w:trPr>
                                <w:trHeight w:val="4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3CE2CEE1" w14:textId="77777777" w:rsidR="00F80E6B" w:rsidRPr="00815692" w:rsidRDefault="00F80E6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4276720" w14:textId="7870FF7C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12003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56AC2B36" w14:textId="0D84B77B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18:23:33.350054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2602A8BC" w14:textId="3DE18681" w:rsidR="00F80E6B" w:rsidRPr="00815692" w:rsidRDefault="00F80E6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18:23:33.492256</w:t>
                                  </w:r>
                                </w:p>
                              </w:tc>
                            </w:tr>
                          </w:tbl>
                          <w:p w14:paraId="33E75E50" w14:textId="77777777" w:rsidR="00815692" w:rsidRDefault="00815692" w:rsidP="00815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BE4C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371.25pt;height:1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&#13;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7225" w:type="dxa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559"/>
                        <w:gridCol w:w="2410"/>
                        <w:gridCol w:w="1985"/>
                      </w:tblGrid>
                      <w:tr w:rsidR="00815692" w:rsidRPr="00815692" w14:paraId="2E687026" w14:textId="77777777" w:rsidTr="00BA66B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47A85FDD" w14:textId="0B7B448B" w:rsidR="00815692" w:rsidRPr="00815692" w:rsidRDefault="00BA66B0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Segment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1726E2A" w14:textId="77777777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SYN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3DF902AC" w14:textId="1AA947E0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SYN sent time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14E849EB" w14:textId="0DC6CC59" w:rsidR="00815692" w:rsidRPr="00815692" w:rsidRDefault="00815692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ACK time received</w:t>
                            </w:r>
                          </w:p>
                        </w:tc>
                      </w:tr>
                      <w:tr w:rsidR="00815692" w:rsidRPr="00815692" w14:paraId="348C526B" w14:textId="77777777" w:rsidTr="00BA66B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77A328FC" w14:textId="77777777" w:rsidR="00815692" w:rsidRPr="00815692" w:rsidRDefault="00815692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49683AD1" w14:textId="1E9A25CF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3EA533BA" w14:textId="1D79034F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18:23:33.064493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62BE2B34" w14:textId="4D0E90D4" w:rsidR="00815692" w:rsidRPr="00815692" w:rsidRDefault="00815692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18:23:33.064675</w:t>
                            </w:r>
                          </w:p>
                        </w:tc>
                      </w:tr>
                      <w:tr w:rsidR="00815692" w:rsidRPr="00815692" w14:paraId="775936C9" w14:textId="77777777" w:rsidTr="00BA66B0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06429543" w14:textId="77777777" w:rsidR="00815692" w:rsidRPr="00815692" w:rsidRDefault="00815692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4364DC45" w14:textId="35C6E247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707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F630DFF" w14:textId="11D488A0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18:23:33.064675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661CBBB0" w14:textId="261FB24D" w:rsidR="00815692" w:rsidRPr="00815692" w:rsidRDefault="00815692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18:23:33.203</w:t>
                            </w:r>
                            <w:r w:rsidR="001314C9">
                              <w:rPr>
                                <w:rFonts w:ascii="Abadi" w:hAnsi="Abadi" w:cstheme="majorBidi"/>
                              </w:rPr>
                              <w:t>978</w:t>
                            </w:r>
                          </w:p>
                        </w:tc>
                      </w:tr>
                      <w:tr w:rsidR="001314C9" w:rsidRPr="00815692" w14:paraId="791A08F0" w14:textId="77777777" w:rsidTr="00BA66B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3497B3C8" w14:textId="77777777" w:rsidR="001314C9" w:rsidRPr="00815692" w:rsidRDefault="001314C9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AD8D5C0" w14:textId="4DAFBE1E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2119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2B8CF547" w14:textId="28BD84C2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18:23:33.204079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59AA660E" w14:textId="7E991A05" w:rsidR="001314C9" w:rsidRPr="00815692" w:rsidRDefault="001314C9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18:23:33.206522</w:t>
                            </w:r>
                          </w:p>
                        </w:tc>
                      </w:tr>
                      <w:tr w:rsidR="001314C9" w:rsidRPr="00815692" w14:paraId="15838D80" w14:textId="77777777" w:rsidTr="00BA66B0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76D5E7EE" w14:textId="77777777" w:rsidR="001314C9" w:rsidRPr="00815692" w:rsidRDefault="001314C9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072F8256" w14:textId="5B8DC4E3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3531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44A7CDDF" w14:textId="3B2E3FF6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18:23:33.206567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7491B96D" w14:textId="4291E418" w:rsidR="001314C9" w:rsidRPr="00815692" w:rsidRDefault="001314C9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18:23:33.344763</w:t>
                            </w:r>
                          </w:p>
                        </w:tc>
                      </w:tr>
                      <w:tr w:rsidR="00F80E6B" w:rsidRPr="00815692" w14:paraId="57F714B8" w14:textId="77777777" w:rsidTr="00BA66B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72D82790" w14:textId="77777777" w:rsidR="00F80E6B" w:rsidRPr="00815692" w:rsidRDefault="00F80E6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972A4C3" w14:textId="61A3DD0E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6355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6E27CAF1" w14:textId="6494B150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18:23:33.344838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07A1744B" w14:textId="7E178DE5" w:rsidR="00F80E6B" w:rsidRPr="00815692" w:rsidRDefault="00F80E6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18:23:33.350030</w:t>
                            </w:r>
                          </w:p>
                        </w:tc>
                      </w:tr>
                      <w:tr w:rsidR="00F80E6B" w:rsidRPr="00815692" w14:paraId="4F100046" w14:textId="77777777" w:rsidTr="00BA66B0">
                        <w:trPr>
                          <w:trHeight w:val="4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3CE2CEE1" w14:textId="77777777" w:rsidR="00F80E6B" w:rsidRPr="00815692" w:rsidRDefault="00F80E6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4276720" w14:textId="7870FF7C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12003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56AC2B36" w14:textId="0D84B77B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18:23:33.350054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14:paraId="2602A8BC" w14:textId="3DE18681" w:rsidR="00F80E6B" w:rsidRPr="00815692" w:rsidRDefault="00F80E6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18:23:33.492256</w:t>
                            </w:r>
                          </w:p>
                        </w:tc>
                      </w:tr>
                    </w:tbl>
                    <w:p w14:paraId="33E75E50" w14:textId="77777777" w:rsidR="00815692" w:rsidRDefault="00815692" w:rsidP="008156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F44F1" w14:textId="5ED794ED" w:rsidR="003C12FB" w:rsidRPr="00974214" w:rsidRDefault="003C12FB" w:rsidP="003C12FB">
      <w:pPr>
        <w:pStyle w:val="ListNumber"/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1E7DB" wp14:editId="65D789A5">
                <wp:simplePos x="0" y="0"/>
                <wp:positionH relativeFrom="column">
                  <wp:posOffset>68703</wp:posOffset>
                </wp:positionH>
                <wp:positionV relativeFrom="paragraph">
                  <wp:posOffset>576294</wp:posOffset>
                </wp:positionV>
                <wp:extent cx="4129405" cy="2305050"/>
                <wp:effectExtent l="0" t="0" r="0" b="6350"/>
                <wp:wrapThrough wrapText="bothSides">
                  <wp:wrapPolygon edited="0">
                    <wp:start x="0" y="0"/>
                    <wp:lineTo x="0" y="21540"/>
                    <wp:lineTo x="21524" y="21540"/>
                    <wp:lineTo x="2152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40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2830" w:type="dxa"/>
                              <w:tblInd w:w="16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559"/>
                            </w:tblGrid>
                            <w:tr w:rsidR="003C12FB" w:rsidRPr="00815692" w14:paraId="734CAADF" w14:textId="77777777" w:rsidTr="003C12F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6460A33B" w14:textId="77777777" w:rsidR="003C12FB" w:rsidRPr="00815692" w:rsidRDefault="003C12FB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Segment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A6301E5" w14:textId="77777777" w:rsidR="003C12FB" w:rsidRPr="00815692" w:rsidRDefault="003C12FB" w:rsidP="008156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Length (bytes)</w:t>
                                  </w:r>
                                </w:p>
                              </w:tc>
                            </w:tr>
                            <w:tr w:rsidR="003C12FB" w:rsidRPr="00815692" w14:paraId="5D2AB1E9" w14:textId="77777777" w:rsidTr="003C12F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5F441071" w14:textId="77777777" w:rsidR="003C12FB" w:rsidRPr="00815692" w:rsidRDefault="003C12FB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1379A63" w14:textId="77777777" w:rsidR="003C12FB" w:rsidRPr="00815692" w:rsidRDefault="003C12FB" w:rsidP="008156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706</w:t>
                                  </w:r>
                                </w:p>
                              </w:tc>
                            </w:tr>
                            <w:tr w:rsidR="003C12FB" w:rsidRPr="00815692" w14:paraId="404CB038" w14:textId="77777777" w:rsidTr="003C12FB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49F831B4" w14:textId="77777777" w:rsidR="003C12FB" w:rsidRPr="00815692" w:rsidRDefault="003C12FB" w:rsidP="00815692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1979C1C" w14:textId="77777777" w:rsidR="003C12FB" w:rsidRPr="00815692" w:rsidRDefault="003C12FB" w:rsidP="008156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1412</w:t>
                                  </w:r>
                                </w:p>
                              </w:tc>
                            </w:tr>
                            <w:tr w:rsidR="003C12FB" w:rsidRPr="00815692" w14:paraId="7EE79691" w14:textId="77777777" w:rsidTr="003C12F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59112A36" w14:textId="77777777" w:rsidR="003C12FB" w:rsidRPr="00815692" w:rsidRDefault="003C12FB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028D399B" w14:textId="77777777" w:rsidR="003C12FB" w:rsidRPr="00815692" w:rsidRDefault="003C12FB" w:rsidP="001314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1412</w:t>
                                  </w:r>
                                </w:p>
                              </w:tc>
                            </w:tr>
                            <w:tr w:rsidR="003C12FB" w:rsidRPr="00815692" w14:paraId="4966D8C6" w14:textId="77777777" w:rsidTr="003C12FB">
                              <w:trPr>
                                <w:trHeight w:val="46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15883FC7" w14:textId="77777777" w:rsidR="003C12FB" w:rsidRPr="00815692" w:rsidRDefault="003C12FB" w:rsidP="001314C9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7036C84" w14:textId="77777777" w:rsidR="003C12FB" w:rsidRPr="00815692" w:rsidRDefault="003C12FB" w:rsidP="001314C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2824</w:t>
                                  </w:r>
                                </w:p>
                              </w:tc>
                            </w:tr>
                            <w:tr w:rsidR="003C12FB" w:rsidRPr="00815692" w14:paraId="17CE2AFB" w14:textId="77777777" w:rsidTr="003C12F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0996EF16" w14:textId="77777777" w:rsidR="003C12FB" w:rsidRPr="00815692" w:rsidRDefault="003C12F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7E5ED995" w14:textId="77777777" w:rsidR="003C12FB" w:rsidRPr="00815692" w:rsidRDefault="003C12FB" w:rsidP="00F80E6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2824</w:t>
                                  </w:r>
                                </w:p>
                              </w:tc>
                            </w:tr>
                            <w:tr w:rsidR="003C12FB" w:rsidRPr="00815692" w14:paraId="2162C09D" w14:textId="77777777" w:rsidTr="003C12FB">
                              <w:trPr>
                                <w:trHeight w:val="4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1" w:type="dxa"/>
                                  <w:vAlign w:val="center"/>
                                </w:tcPr>
                                <w:p w14:paraId="5B53B0C7" w14:textId="77777777" w:rsidR="003C12FB" w:rsidRPr="00815692" w:rsidRDefault="003C12FB" w:rsidP="00F80E6B">
                                  <w:pPr>
                                    <w:jc w:val="center"/>
                                    <w:rPr>
                                      <w:rFonts w:ascii="Abadi" w:hAnsi="Abadi" w:cstheme="majorBidi"/>
                                    </w:rPr>
                                  </w:pPr>
                                  <w:r w:rsidRPr="00815692">
                                    <w:rPr>
                                      <w:rFonts w:ascii="Abadi" w:hAnsi="Abadi" w:cstheme="majorBid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4B1BB14" w14:textId="77777777" w:rsidR="003C12FB" w:rsidRPr="00815692" w:rsidRDefault="003C12FB" w:rsidP="00F80E6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badi" w:hAnsi="Abadi" w:cstheme="majorBidi"/>
                                    </w:rPr>
                                  </w:pPr>
                                  <w:r>
                                    <w:rPr>
                                      <w:rFonts w:ascii="Abadi" w:hAnsi="Abadi" w:cstheme="majorBidi"/>
                                    </w:rPr>
                                    <w:t>2824</w:t>
                                  </w:r>
                                </w:p>
                              </w:tc>
                            </w:tr>
                          </w:tbl>
                          <w:p w14:paraId="64841269" w14:textId="77777777" w:rsidR="003C12FB" w:rsidRDefault="003C12FB" w:rsidP="003C1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1E7DB" id="Text Box 3" o:spid="_x0000_s1027" type="#_x0000_t202" style="position:absolute;left:0;text-align:left;margin-left:5.4pt;margin-top:45.4pt;width:325.1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&#13;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2830" w:type="dxa"/>
                        <w:tblInd w:w="1688" w:type="dxa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559"/>
                      </w:tblGrid>
                      <w:tr w:rsidR="003C12FB" w:rsidRPr="00815692" w14:paraId="734CAADF" w14:textId="77777777" w:rsidTr="003C12F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6460A33B" w14:textId="77777777" w:rsidR="003C12FB" w:rsidRPr="00815692" w:rsidRDefault="003C12FB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Segment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A6301E5" w14:textId="77777777" w:rsidR="003C12FB" w:rsidRPr="00815692" w:rsidRDefault="003C12FB" w:rsidP="008156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Length (bytes)</w:t>
                            </w:r>
                          </w:p>
                        </w:tc>
                      </w:tr>
                      <w:tr w:rsidR="003C12FB" w:rsidRPr="00815692" w14:paraId="5D2AB1E9" w14:textId="77777777" w:rsidTr="003C12F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5F441071" w14:textId="77777777" w:rsidR="003C12FB" w:rsidRPr="00815692" w:rsidRDefault="003C12FB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1379A63" w14:textId="77777777" w:rsidR="003C12FB" w:rsidRPr="00815692" w:rsidRDefault="003C12FB" w:rsidP="008156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706</w:t>
                            </w:r>
                          </w:p>
                        </w:tc>
                      </w:tr>
                      <w:tr w:rsidR="003C12FB" w:rsidRPr="00815692" w14:paraId="404CB038" w14:textId="77777777" w:rsidTr="003C12FB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49F831B4" w14:textId="77777777" w:rsidR="003C12FB" w:rsidRPr="00815692" w:rsidRDefault="003C12FB" w:rsidP="00815692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1979C1C" w14:textId="77777777" w:rsidR="003C12FB" w:rsidRPr="00815692" w:rsidRDefault="003C12FB" w:rsidP="008156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1412</w:t>
                            </w:r>
                          </w:p>
                        </w:tc>
                      </w:tr>
                      <w:tr w:rsidR="003C12FB" w:rsidRPr="00815692" w14:paraId="7EE79691" w14:textId="77777777" w:rsidTr="003C12F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59112A36" w14:textId="77777777" w:rsidR="003C12FB" w:rsidRPr="00815692" w:rsidRDefault="003C12FB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028D399B" w14:textId="77777777" w:rsidR="003C12FB" w:rsidRPr="00815692" w:rsidRDefault="003C12FB" w:rsidP="001314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1412</w:t>
                            </w:r>
                          </w:p>
                        </w:tc>
                      </w:tr>
                      <w:tr w:rsidR="003C12FB" w:rsidRPr="00815692" w14:paraId="4966D8C6" w14:textId="77777777" w:rsidTr="003C12FB">
                        <w:trPr>
                          <w:trHeight w:val="46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15883FC7" w14:textId="77777777" w:rsidR="003C12FB" w:rsidRPr="00815692" w:rsidRDefault="003C12FB" w:rsidP="001314C9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7036C84" w14:textId="77777777" w:rsidR="003C12FB" w:rsidRPr="00815692" w:rsidRDefault="003C12FB" w:rsidP="001314C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2824</w:t>
                            </w:r>
                          </w:p>
                        </w:tc>
                      </w:tr>
                      <w:tr w:rsidR="003C12FB" w:rsidRPr="00815692" w14:paraId="17CE2AFB" w14:textId="77777777" w:rsidTr="003C12F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0996EF16" w14:textId="77777777" w:rsidR="003C12FB" w:rsidRPr="00815692" w:rsidRDefault="003C12F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7E5ED995" w14:textId="77777777" w:rsidR="003C12FB" w:rsidRPr="00815692" w:rsidRDefault="003C12FB" w:rsidP="00F80E6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2824</w:t>
                            </w:r>
                          </w:p>
                        </w:tc>
                      </w:tr>
                      <w:tr w:rsidR="003C12FB" w:rsidRPr="00815692" w14:paraId="2162C09D" w14:textId="77777777" w:rsidTr="003C12FB">
                        <w:trPr>
                          <w:trHeight w:val="4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1" w:type="dxa"/>
                            <w:vAlign w:val="center"/>
                          </w:tcPr>
                          <w:p w14:paraId="5B53B0C7" w14:textId="77777777" w:rsidR="003C12FB" w:rsidRPr="00815692" w:rsidRDefault="003C12FB" w:rsidP="00F80E6B">
                            <w:pPr>
                              <w:jc w:val="center"/>
                              <w:rPr>
                                <w:rFonts w:ascii="Abadi" w:hAnsi="Abadi" w:cstheme="majorBidi"/>
                              </w:rPr>
                            </w:pPr>
                            <w:r w:rsidRPr="00815692">
                              <w:rPr>
                                <w:rFonts w:ascii="Abadi" w:hAnsi="Abadi" w:cstheme="majorBid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4B1BB14" w14:textId="77777777" w:rsidR="003C12FB" w:rsidRPr="00815692" w:rsidRDefault="003C12FB" w:rsidP="00F80E6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badi" w:hAnsi="Abadi" w:cstheme="majorBidi"/>
                              </w:rPr>
                            </w:pPr>
                            <w:r>
                              <w:rPr>
                                <w:rFonts w:ascii="Abadi" w:hAnsi="Abadi" w:cstheme="majorBidi"/>
                              </w:rPr>
                              <w:t>2824</w:t>
                            </w:r>
                          </w:p>
                        </w:tc>
                      </w:tr>
                    </w:tbl>
                    <w:p w14:paraId="64841269" w14:textId="77777777" w:rsidR="003C12FB" w:rsidRDefault="003C12FB" w:rsidP="003C12F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74214">
        <w:rPr>
          <w:rFonts w:ascii="Calibri" w:hAnsi="Calibri" w:cs="Calibri"/>
          <w:sz w:val="22"/>
          <w:szCs w:val="22"/>
        </w:rPr>
        <w:t>Segment X length = (Segment X+1 SYN)- (Segment X SYN).</w:t>
      </w:r>
      <w:r w:rsidRPr="00974214">
        <w:rPr>
          <w:rFonts w:ascii="Calibri" w:hAnsi="Calibri" w:cs="Calibri"/>
          <w:sz w:val="22"/>
          <w:szCs w:val="22"/>
          <w:lang w:val="en-IL"/>
        </w:rPr>
        <w:br/>
      </w:r>
      <w:r w:rsidRPr="00974214">
        <w:rPr>
          <w:rFonts w:ascii="Calibri" w:hAnsi="Calibri" w:cs="Calibri"/>
          <w:sz w:val="22"/>
          <w:szCs w:val="22"/>
        </w:rPr>
        <w:t>example : segment 3 length = (Segment 4 SYN)- (Segment 3 SYN)=3531-2119=1412 bytes.</w:t>
      </w:r>
      <w:r w:rsidRPr="00974214">
        <w:rPr>
          <w:rFonts w:ascii="Calibri" w:hAnsi="Calibri" w:cs="Calibri"/>
          <w:sz w:val="22"/>
          <w:szCs w:val="22"/>
        </w:rPr>
        <w:br/>
      </w:r>
      <w:r w:rsidRPr="00974214">
        <w:rPr>
          <w:rFonts w:ascii="Calibri" w:hAnsi="Calibri" w:cs="Calibri"/>
          <w:sz w:val="22"/>
          <w:szCs w:val="22"/>
          <w:lang w:val="en-IL"/>
        </w:rPr>
        <w:br/>
      </w:r>
    </w:p>
    <w:p w14:paraId="70B542A7" w14:textId="16FA7370" w:rsidR="00BA66B0" w:rsidRPr="00974214" w:rsidRDefault="003C12FB" w:rsidP="003C12FB">
      <w:pPr>
        <w:pStyle w:val="ListNumber"/>
        <w:numPr>
          <w:ilvl w:val="0"/>
          <w:numId w:val="0"/>
        </w:numPr>
        <w:rPr>
          <w:rFonts w:ascii="Calibri" w:hAnsi="Calibri" w:cs="Calibri"/>
          <w:sz w:val="22"/>
          <w:szCs w:val="22"/>
          <w:lang w:val="en-IL"/>
        </w:rPr>
      </w:pPr>
      <w:r w:rsidRPr="00974214">
        <w:rPr>
          <w:rFonts w:ascii="Calibri" w:hAnsi="Calibri" w:cs="Calibri"/>
          <w:sz w:val="22"/>
          <w:szCs w:val="22"/>
          <w:lang w:val="en-IL"/>
        </w:rPr>
        <w:br/>
      </w:r>
      <w:r w:rsidRPr="00974214">
        <w:rPr>
          <w:rFonts w:ascii="Calibri" w:hAnsi="Calibri" w:cs="Calibri"/>
          <w:sz w:val="22"/>
          <w:szCs w:val="22"/>
          <w:lang w:val="en-IL"/>
        </w:rPr>
        <w:br/>
      </w:r>
      <w:r w:rsidR="00BA66B0" w:rsidRPr="00974214">
        <w:rPr>
          <w:rFonts w:ascii="Calibri" w:hAnsi="Calibri" w:cs="Calibri"/>
          <w:sz w:val="22"/>
          <w:szCs w:val="22"/>
          <w:lang w:val="en-IL"/>
        </w:rPr>
        <w:br/>
      </w:r>
    </w:p>
    <w:p w14:paraId="091DDAA6" w14:textId="436D9E0A" w:rsidR="00C44652" w:rsidRPr="00974214" w:rsidRDefault="00C44652" w:rsidP="00C44652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  <w:sz w:val="22"/>
          <w:szCs w:val="22"/>
          <w:rtl/>
        </w:rPr>
      </w:pPr>
    </w:p>
    <w:p w14:paraId="7D9D7AFF" w14:textId="45D40860" w:rsidR="00B17EF2" w:rsidRPr="00974214" w:rsidRDefault="00B17EF2" w:rsidP="00B17EF2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  <w:sz w:val="22"/>
          <w:szCs w:val="22"/>
        </w:rPr>
      </w:pPr>
    </w:p>
    <w:p w14:paraId="4113A147" w14:textId="187B28B8" w:rsidR="004D1578" w:rsidRPr="00974214" w:rsidRDefault="004D1578" w:rsidP="004D1578">
      <w:pPr>
        <w:pStyle w:val="ListNumber"/>
        <w:numPr>
          <w:ilvl w:val="0"/>
          <w:numId w:val="0"/>
        </w:numPr>
        <w:ind w:left="432" w:hanging="432"/>
        <w:rPr>
          <w:rFonts w:ascii="Calibri" w:hAnsi="Calibri" w:cs="Calibri"/>
          <w:sz w:val="22"/>
          <w:szCs w:val="22"/>
        </w:rPr>
      </w:pPr>
    </w:p>
    <w:p w14:paraId="73BBCF68" w14:textId="134255B6" w:rsidR="004F657C" w:rsidRPr="00974214" w:rsidRDefault="004F657C">
      <w:pPr>
        <w:pStyle w:val="Heading2"/>
        <w:rPr>
          <w:rFonts w:asciiTheme="minorHAnsi" w:eastAsia="Times New Roman" w:hAnsiTheme="minorHAnsi" w:cstheme="minorBidi"/>
          <w:b w:val="0"/>
          <w:bCs w:val="0"/>
          <w:outline w:val="0"/>
          <w:color w:val="000000"/>
          <w:sz w:val="22"/>
          <w:szCs w:val="22"/>
          <w:shd w:val="clear" w:color="auto" w:fill="FFFFFF"/>
          <w:lang w:val="en-IL" w:eastAsia="en-US" w:bidi="he-IL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</w:pPr>
    </w:p>
    <w:p w14:paraId="59F5FA0A" w14:textId="6683D07D" w:rsidR="006F0F0F" w:rsidRPr="00974214" w:rsidRDefault="00350385" w:rsidP="006F0F0F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>The minimum amount of available buffer space is :</w:t>
      </w:r>
      <w:r w:rsidR="003622DA" w:rsidRPr="00974214">
        <w:rPr>
          <w:rFonts w:eastAsia="Times New Roman"/>
          <w:sz w:val="22"/>
          <w:szCs w:val="22"/>
          <w:shd w:val="clear" w:color="auto" w:fill="FFFFFF"/>
          <w:rtl/>
          <w:lang w:val="en-IL" w:eastAsia="en-US" w:bidi="he-IL"/>
        </w:rPr>
        <w:br/>
      </w:r>
      <w:r w:rsidR="003622DA" w:rsidRPr="00974214">
        <w:rPr>
          <w:rFonts w:eastAsia="Times New Roman"/>
          <w:noProof/>
          <w:sz w:val="22"/>
          <w:szCs w:val="22"/>
          <w:shd w:val="clear" w:color="auto" w:fill="FFFFFF"/>
          <w:lang w:val="en-IL" w:eastAsia="en-US" w:bidi="he-IL"/>
        </w:rPr>
        <w:drawing>
          <wp:inline distT="0" distB="0" distL="0" distR="0" wp14:anchorId="55976067" wp14:editId="004FE21A">
            <wp:extent cx="2524125" cy="1225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85" t="18916" r="1314" b="33700"/>
                    <a:stretch/>
                  </pic:blipFill>
                  <pic:spPr bwMode="auto">
                    <a:xfrm>
                      <a:off x="0" y="0"/>
                      <a:ext cx="2731843" cy="13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0F0F"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  <w:t>The lack of receiver buffer space does not throttle.</w:t>
      </w:r>
    </w:p>
    <w:p w14:paraId="34688D41" w14:textId="056E1212" w:rsidR="006F0F0F" w:rsidRPr="00974214" w:rsidRDefault="006F0F0F" w:rsidP="006F0F0F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>There aren’t retransmitted segments. I looked for repeating segment .</w:t>
      </w:r>
    </w:p>
    <w:p w14:paraId="3784854F" w14:textId="2D133F3E" w:rsidR="006C64F7" w:rsidRPr="00974214" w:rsidRDefault="006F0F0F" w:rsidP="006C64F7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>The receiver typically acknowledges 28</w:t>
      </w:r>
      <w:r w:rsidR="006C64F7"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>24</w:t>
      </w:r>
      <w:r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 xml:space="preserve"> bytes in an ACK</w:t>
      </w:r>
      <w:r w:rsidR="006C64F7"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 xml:space="preserve">, </w:t>
      </w:r>
      <w:r w:rsidR="006C64F7" w:rsidRPr="00974214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  <w:t>it’s happens when he data is doubled.</w:t>
      </w:r>
    </w:p>
    <w:p w14:paraId="4E6541C6" w14:textId="63A46D12" w:rsidR="00974214" w:rsidRPr="00974214" w:rsidRDefault="00974214" w:rsidP="00974214">
      <w:pPr>
        <w:pStyle w:val="ListNumber"/>
        <w:rPr>
          <w:rFonts w:eastAsia="Times New Roman"/>
          <w:sz w:val="24"/>
          <w:szCs w:val="24"/>
          <w:lang w:val="en-IL" w:eastAsia="en-US" w:bidi="he-IL"/>
        </w:rPr>
      </w:pPr>
      <w:r w:rsidRPr="00974214">
        <w:rPr>
          <w:rFonts w:eastAsia="Times New Roman"/>
          <w:shd w:val="clear" w:color="auto" w:fill="FFFFFF"/>
          <w:lang w:val="en-IL" w:eastAsia="en-US" w:bidi="he-IL"/>
        </w:rPr>
        <w:t xml:space="preserve">The file is </w:t>
      </w:r>
      <w:r w:rsidR="008D4A1F">
        <w:rPr>
          <w:rFonts w:ascii="Abadi" w:hAnsi="Abadi" w:cstheme="majorBidi"/>
        </w:rPr>
        <w:t xml:space="preserve">12003 </w:t>
      </w:r>
      <w:r w:rsidRPr="00974214">
        <w:rPr>
          <w:rFonts w:eastAsia="Times New Roman"/>
          <w:shd w:val="clear" w:color="auto" w:fill="FFFFFF"/>
          <w:lang w:val="en-IL" w:eastAsia="en-US" w:bidi="he-IL"/>
        </w:rPr>
        <w:t xml:space="preserve">bytes dive that by the total time </w:t>
      </w:r>
      <w:r w:rsidR="008D4A1F">
        <w:rPr>
          <w:rFonts w:eastAsia="Times New Roman"/>
          <w:shd w:val="clear" w:color="auto" w:fill="FFFFFF"/>
          <w:lang w:eastAsia="en-US" w:bidi="he-IL"/>
        </w:rPr>
        <w:t>0.427763</w:t>
      </w:r>
      <w:r w:rsidRPr="00974214">
        <w:rPr>
          <w:rFonts w:eastAsia="Times New Roman"/>
          <w:shd w:val="clear" w:color="auto" w:fill="FFFFFF"/>
          <w:lang w:val="en-IL" w:eastAsia="en-US" w:bidi="he-IL"/>
        </w:rPr>
        <w:t xml:space="preserve"> seconds and average throughput is  </w:t>
      </w:r>
      <w:r w:rsidR="008D4A1F">
        <w:rPr>
          <w:rFonts w:eastAsia="Times New Roman"/>
          <w:shd w:val="clear" w:color="auto" w:fill="FFFFFF"/>
          <w:lang w:eastAsia="en-US" w:bidi="he-IL"/>
        </w:rPr>
        <w:t>28,059.9304</w:t>
      </w:r>
      <w:r w:rsidRPr="00974214">
        <w:rPr>
          <w:rFonts w:eastAsia="Times New Roman"/>
          <w:shd w:val="clear" w:color="auto" w:fill="FFFFFF"/>
          <w:lang w:val="en-IL" w:eastAsia="en-US" w:bidi="he-IL"/>
        </w:rPr>
        <w:t xml:space="preserve"> bytes per second</w:t>
      </w:r>
    </w:p>
    <w:p w14:paraId="3F4D8678" w14:textId="71B489C2" w:rsidR="006F0F0F" w:rsidRPr="00974214" w:rsidRDefault="00A044FC" w:rsidP="006F0F0F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>
        <w:rPr>
          <w:rFonts w:eastAsia="Times New Roman"/>
          <w:sz w:val="22"/>
          <w:szCs w:val="22"/>
          <w:shd w:val="clear" w:color="auto" w:fill="FFFFFF"/>
          <w:lang w:eastAsia="en-US" w:bidi="he-IL"/>
        </w:rPr>
        <w:t xml:space="preserve">It </w:t>
      </w:r>
      <w:r w:rsidR="003908CD">
        <w:rPr>
          <w:rFonts w:eastAsia="Times New Roman"/>
          <w:sz w:val="22"/>
          <w:szCs w:val="22"/>
          <w:shd w:val="clear" w:color="auto" w:fill="FFFFFF"/>
          <w:lang w:eastAsia="en-US" w:bidi="he-IL"/>
        </w:rPr>
        <w:t>present</w:t>
      </w:r>
      <w:r>
        <w:rPr>
          <w:rFonts w:eastAsia="Times New Roman"/>
          <w:sz w:val="22"/>
          <w:szCs w:val="22"/>
          <w:shd w:val="clear" w:color="auto" w:fill="FFFFFF"/>
          <w:lang w:eastAsia="en-US" w:bidi="he-IL"/>
        </w:rPr>
        <w:t xml:space="preserve"> the RTT which is </w:t>
      </w:r>
      <w:r w:rsidR="003908CD">
        <w:rPr>
          <w:rFonts w:eastAsia="Times New Roman"/>
          <w:sz w:val="22"/>
          <w:szCs w:val="22"/>
          <w:shd w:val="clear" w:color="auto" w:fill="FFFFFF"/>
          <w:lang w:eastAsia="en-US" w:bidi="he-IL"/>
        </w:rPr>
        <w:t>the delay time and how it’s increases over the time.</w:t>
      </w:r>
      <w:r w:rsidR="008573B3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 w:rsidR="008573B3">
        <w:rPr>
          <w:rFonts w:eastAsia="Times New Roman"/>
          <w:noProof/>
          <w:sz w:val="22"/>
          <w:szCs w:val="22"/>
          <w:shd w:val="clear" w:color="auto" w:fill="FFFFFF"/>
          <w:lang w:val="en-IL" w:eastAsia="en-US" w:bidi="he-IL"/>
        </w:rPr>
        <w:drawing>
          <wp:inline distT="0" distB="0" distL="0" distR="0" wp14:anchorId="15BC8DF3" wp14:editId="7B97A53E">
            <wp:extent cx="3834581" cy="2272481"/>
            <wp:effectExtent l="0" t="0" r="127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62" cy="23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4B6" w14:textId="5BD8761C" w:rsidR="00350385" w:rsidRPr="003908CD" w:rsidRDefault="003908CD" w:rsidP="003908CD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>
        <w:rPr>
          <w:rFonts w:eastAsia="Times New Roman"/>
          <w:sz w:val="22"/>
          <w:szCs w:val="22"/>
          <w:shd w:val="clear" w:color="auto" w:fill="FFFFFF"/>
          <w:lang w:eastAsia="en-US" w:bidi="he-IL"/>
        </w:rPr>
        <w:t xml:space="preserve">It present the SYN number over time which is </w:t>
      </w:r>
      <w:r w:rsidRPr="003908CD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t>how much data has been transferred and received</w:t>
      </w:r>
      <w: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>
        <w:rPr>
          <w:rFonts w:eastAsia="Times New Roman"/>
          <w:sz w:val="22"/>
          <w:szCs w:val="22"/>
          <w:shd w:val="clear" w:color="auto" w:fill="FFFFFF"/>
          <w:lang w:eastAsia="en-US" w:bidi="he-IL"/>
        </w:rPr>
        <w:t>in each time unit.</w:t>
      </w:r>
      <w:r w:rsidRPr="003908CD">
        <w:rPr>
          <w:rFonts w:eastAsia="Times New Roman"/>
          <w:sz w:val="22"/>
          <w:szCs w:val="22"/>
          <w:shd w:val="clear" w:color="auto" w:fill="FFFFFF"/>
          <w:lang w:eastAsia="en-US" w:bidi="he-IL"/>
        </w:rPr>
        <w:br/>
      </w:r>
      <w:r w:rsidR="00DA0626" w:rsidRPr="003908CD"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 w:rsidR="00DA0626">
        <w:rPr>
          <w:rFonts w:eastAsia="Times New Roman"/>
          <w:noProof/>
          <w:sz w:val="22"/>
          <w:szCs w:val="22"/>
          <w:shd w:val="clear" w:color="auto" w:fill="FFFFFF"/>
          <w:rtl/>
          <w:lang w:val="he-IL" w:eastAsia="en-US" w:bidi="he-IL"/>
        </w:rPr>
        <w:drawing>
          <wp:inline distT="0" distB="0" distL="0" distR="0" wp14:anchorId="633EB19A" wp14:editId="4DC7F205">
            <wp:extent cx="3864078" cy="22899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38" cy="22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DA" w:rsidRPr="003908CD">
        <w:rPr>
          <w:rFonts w:eastAsia="Times New Roman"/>
          <w:sz w:val="22"/>
          <w:szCs w:val="22"/>
          <w:shd w:val="clear" w:color="auto" w:fill="FFFFFF"/>
          <w:rtl/>
          <w:lang w:val="en-IL" w:eastAsia="en-US" w:bidi="he-IL"/>
        </w:rPr>
        <w:br/>
      </w:r>
    </w:p>
    <w:p w14:paraId="608CAC32" w14:textId="60639AC1" w:rsidR="00DA0626" w:rsidRPr="00DA0626" w:rsidRDefault="00DA0626" w:rsidP="00DA0626">
      <w:pPr>
        <w:pStyle w:val="ListNumber"/>
        <w:rPr>
          <w:rFonts w:eastAsia="Times New Roman"/>
          <w:sz w:val="24"/>
          <w:szCs w:val="24"/>
          <w:lang w:val="en-IL" w:eastAsia="en-US" w:bidi="he-IL"/>
        </w:rPr>
      </w:pPr>
      <w:r w:rsidRPr="00DA0626">
        <w:rPr>
          <w:rFonts w:eastAsia="Times New Roman"/>
          <w:shd w:val="clear" w:color="auto" w:fill="FFFFFF"/>
          <w:lang w:val="en-IL" w:eastAsia="en-US" w:bidi="he-IL"/>
        </w:rPr>
        <w:t xml:space="preserve">The measured data is only using a fraction of the window size </w:t>
      </w:r>
      <w:r w:rsidR="009678DD">
        <w:rPr>
          <w:rFonts w:eastAsia="Times New Roman"/>
          <w:shd w:val="clear" w:color="auto" w:fill="FFFFFF"/>
          <w:lang w:eastAsia="en-US" w:bidi="he-IL"/>
        </w:rPr>
        <w:t xml:space="preserve">, </w:t>
      </w:r>
      <m:oMath>
        <m:f>
          <m:fPr>
            <m:ctrlPr>
              <w:rPr>
                <w:rFonts w:ascii="Cambria Math" w:eastAsia="Times New Roman" w:hAnsi="Cambria Math"/>
                <w:i/>
                <w:shd w:val="clear" w:color="auto" w:fill="FFFFFF"/>
                <w:lang w:eastAsia="en-US" w:bidi="he-IL"/>
              </w:rPr>
            </m:ctrlPr>
          </m:fPr>
          <m:num>
            <m:r>
              <w:rPr>
                <w:rFonts w:ascii="Cambria Math" w:eastAsia="Times New Roman" w:hAnsi="Cambria Math"/>
                <w:shd w:val="clear" w:color="auto" w:fill="FFFFFF"/>
                <w:lang w:eastAsia="en-US" w:bidi="he-IL"/>
              </w:rPr>
              <m:t>1</m:t>
            </m:r>
          </m:num>
          <m:den>
            <m:r>
              <w:rPr>
                <w:rFonts w:ascii="Cambria Math" w:eastAsia="Times New Roman" w:hAnsi="Cambria Math"/>
                <w:shd w:val="clear" w:color="auto" w:fill="FFFFFF"/>
                <w:lang w:eastAsia="en-US" w:bidi="he-IL"/>
              </w:rPr>
              <m:t>3</m:t>
            </m:r>
          </m:den>
        </m:f>
      </m:oMath>
      <w:r w:rsidRPr="00DA0626">
        <w:rPr>
          <w:rFonts w:eastAsia="Times New Roman"/>
          <w:shd w:val="clear" w:color="auto" w:fill="FFFFFF"/>
          <w:lang w:val="en-IL" w:eastAsia="en-US" w:bidi="he-IL"/>
        </w:rPr>
        <w:t xml:space="preserve"> to</w:t>
      </w:r>
      <w:r w:rsidR="009678DD">
        <w:rPr>
          <w:rFonts w:eastAsia="Times New Roman"/>
          <w:shd w:val="clear" w:color="auto" w:fill="FFFFFF"/>
          <w:lang w:eastAsia="en-US" w:bidi="he-IL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hd w:val="clear" w:color="auto" w:fill="FFFFFF"/>
                <w:lang w:eastAsia="en-US" w:bidi="he-IL"/>
              </w:rPr>
            </m:ctrlPr>
          </m:fPr>
          <m:num>
            <m:r>
              <w:rPr>
                <w:rFonts w:ascii="Cambria Math" w:eastAsia="Times New Roman" w:hAnsi="Cambria Math"/>
                <w:shd w:val="clear" w:color="auto" w:fill="FFFFFF"/>
                <w:lang w:eastAsia="en-US" w:bidi="he-IL"/>
              </w:rPr>
              <m:t>1</m:t>
            </m:r>
          </m:num>
          <m:den>
            <m:r>
              <w:rPr>
                <w:rFonts w:ascii="Cambria Math" w:eastAsia="Times New Roman" w:hAnsi="Cambria Math"/>
                <w:shd w:val="clear" w:color="auto" w:fill="FFFFFF"/>
                <w:lang w:eastAsia="en-US" w:bidi="he-IL"/>
              </w:rPr>
              <m:t>2</m:t>
            </m:r>
          </m:den>
        </m:f>
      </m:oMath>
      <w:r w:rsidRPr="00DA0626">
        <w:rPr>
          <w:rFonts w:eastAsia="Times New Roman"/>
          <w:shd w:val="clear" w:color="auto" w:fill="FFFFFF"/>
          <w:lang w:val="en-IL" w:eastAsia="en-US" w:bidi="he-IL"/>
        </w:rPr>
        <w:t>.</w:t>
      </w:r>
    </w:p>
    <w:p w14:paraId="1B30C2E7" w14:textId="15BBBB8B" w:rsidR="003C12FB" w:rsidRPr="00974214" w:rsidRDefault="001C7088" w:rsidP="003C12FB">
      <w:pPr>
        <w:pStyle w:val="ListNumber"/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  <w:r>
        <w:rPr>
          <w:rFonts w:eastAsia="Times New Roman"/>
          <w:sz w:val="22"/>
          <w:szCs w:val="22"/>
          <w:shd w:val="clear" w:color="auto" w:fill="FFFFFF"/>
          <w:lang w:eastAsia="en-US" w:bidi="he-IL"/>
        </w:rPr>
        <w:lastRenderedPageBreak/>
        <w:br/>
      </w:r>
      <w:r>
        <w:rPr>
          <w:rFonts w:eastAsia="Times New Roman"/>
          <w:noProof/>
          <w:sz w:val="22"/>
          <w:szCs w:val="22"/>
          <w:shd w:val="clear" w:color="auto" w:fill="FFFFFF"/>
          <w:lang w:val="en-IL" w:eastAsia="en-US" w:bidi="he-IL"/>
        </w:rPr>
        <w:drawing>
          <wp:inline distT="0" distB="0" distL="0" distR="0" wp14:anchorId="293F7225" wp14:editId="1336C499">
            <wp:extent cx="3259394" cy="2138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54" cy="21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>
        <w:rPr>
          <w:rFonts w:eastAsia="Times New Roman"/>
          <w:noProof/>
          <w:sz w:val="22"/>
          <w:szCs w:val="22"/>
          <w:shd w:val="clear" w:color="auto" w:fill="FFFFFF"/>
          <w:lang w:val="en-IL" w:eastAsia="en-US" w:bidi="he-IL"/>
        </w:rPr>
        <w:drawing>
          <wp:inline distT="0" distB="0" distL="0" distR="0" wp14:anchorId="33927D10" wp14:editId="1E80F5D2">
            <wp:extent cx="4023303" cy="238432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1" cy="23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  <w:br/>
      </w:r>
      <w:r>
        <w:rPr>
          <w:rFonts w:eastAsia="Times New Roman"/>
          <w:noProof/>
          <w:sz w:val="22"/>
          <w:szCs w:val="22"/>
          <w:shd w:val="clear" w:color="auto" w:fill="FFFFFF"/>
          <w:lang w:val="en-IL" w:eastAsia="en-US" w:bidi="he-IL"/>
        </w:rPr>
        <w:drawing>
          <wp:inline distT="0" distB="0" distL="0" distR="0" wp14:anchorId="5E1682E2" wp14:editId="7209B3D8">
            <wp:extent cx="3691485" cy="218767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1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BE3" w14:textId="21F14345" w:rsidR="003C12FB" w:rsidRPr="00974214" w:rsidRDefault="003C12FB" w:rsidP="003C12FB">
      <w:pPr>
        <w:rPr>
          <w:rFonts w:eastAsia="Times New Roman"/>
          <w:sz w:val="22"/>
          <w:szCs w:val="22"/>
          <w:shd w:val="clear" w:color="auto" w:fill="FFFFFF"/>
          <w:lang w:val="en-IL" w:eastAsia="en-US" w:bidi="he-IL"/>
        </w:rPr>
      </w:pPr>
    </w:p>
    <w:p w14:paraId="3FAE838F" w14:textId="121CEE65" w:rsidR="003C12FB" w:rsidRPr="00974214" w:rsidRDefault="003C12FB" w:rsidP="003C12FB">
      <w:pPr>
        <w:rPr>
          <w:sz w:val="22"/>
          <w:szCs w:val="22"/>
        </w:rPr>
      </w:pPr>
    </w:p>
    <w:p w14:paraId="22578C60" w14:textId="13B0F760" w:rsidR="003C12FB" w:rsidRPr="00974214" w:rsidRDefault="003C12FB" w:rsidP="003C12FB">
      <w:pPr>
        <w:rPr>
          <w:sz w:val="22"/>
          <w:szCs w:val="22"/>
        </w:rPr>
      </w:pPr>
    </w:p>
    <w:p w14:paraId="070ECFB5" w14:textId="77777777" w:rsidR="003C12FB" w:rsidRPr="00974214" w:rsidRDefault="003C12FB" w:rsidP="003C12FB">
      <w:pPr>
        <w:rPr>
          <w:sz w:val="22"/>
          <w:szCs w:val="22"/>
        </w:rPr>
      </w:pPr>
    </w:p>
    <w:sectPr w:rsidR="003C12FB" w:rsidRPr="0097421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AD68" w14:textId="77777777" w:rsidR="0021042D" w:rsidRDefault="0021042D">
      <w:pPr>
        <w:spacing w:after="0" w:line="240" w:lineRule="auto"/>
      </w:pPr>
      <w:r>
        <w:separator/>
      </w:r>
    </w:p>
    <w:p w14:paraId="577D4266" w14:textId="77777777" w:rsidR="0021042D" w:rsidRDefault="0021042D"/>
    <w:p w14:paraId="7B69382A" w14:textId="77777777" w:rsidR="0021042D" w:rsidRDefault="0021042D"/>
  </w:endnote>
  <w:endnote w:type="continuationSeparator" w:id="0">
    <w:p w14:paraId="29AADE07" w14:textId="77777777" w:rsidR="0021042D" w:rsidRDefault="0021042D">
      <w:pPr>
        <w:spacing w:after="0" w:line="240" w:lineRule="auto"/>
      </w:pPr>
      <w:r>
        <w:continuationSeparator/>
      </w:r>
    </w:p>
    <w:p w14:paraId="1B147DA0" w14:textId="77777777" w:rsidR="0021042D" w:rsidRDefault="0021042D"/>
    <w:p w14:paraId="7C2416BF" w14:textId="77777777" w:rsidR="0021042D" w:rsidRDefault="00210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4E84" w14:textId="77777777" w:rsidR="004F657C" w:rsidRDefault="004F6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D5809" w14:textId="77777777" w:rsidR="004F657C" w:rsidRDefault="00B512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88FD" w14:textId="77777777" w:rsidR="004F657C" w:rsidRDefault="004F6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624A" w14:textId="77777777" w:rsidR="0021042D" w:rsidRDefault="0021042D">
      <w:pPr>
        <w:spacing w:after="0" w:line="240" w:lineRule="auto"/>
      </w:pPr>
      <w:r>
        <w:separator/>
      </w:r>
    </w:p>
    <w:p w14:paraId="12FD92E4" w14:textId="77777777" w:rsidR="0021042D" w:rsidRDefault="0021042D"/>
    <w:p w14:paraId="24F8FEC9" w14:textId="77777777" w:rsidR="0021042D" w:rsidRDefault="0021042D"/>
  </w:footnote>
  <w:footnote w:type="continuationSeparator" w:id="0">
    <w:p w14:paraId="337A9F51" w14:textId="77777777" w:rsidR="0021042D" w:rsidRDefault="0021042D">
      <w:pPr>
        <w:spacing w:after="0" w:line="240" w:lineRule="auto"/>
      </w:pPr>
      <w:r>
        <w:continuationSeparator/>
      </w:r>
    </w:p>
    <w:p w14:paraId="023EB208" w14:textId="77777777" w:rsidR="0021042D" w:rsidRDefault="0021042D"/>
    <w:p w14:paraId="3A409AF3" w14:textId="77777777" w:rsidR="0021042D" w:rsidRDefault="002104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8678" w14:textId="77777777" w:rsidR="004F657C" w:rsidRDefault="004F6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1A92" w14:textId="77777777" w:rsidR="004F657C" w:rsidRDefault="004F6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D386" w14:textId="77777777" w:rsidR="004F657C" w:rsidRDefault="004F6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5C9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F216C518"/>
    <w:lvl w:ilvl="0" w:tplc="E598B99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ascii="Calibri" w:hAnsi="Calibri" w:cs="Calibri" w:hint="default"/>
        <w:b/>
        <w:i w:val="0"/>
        <w:color w:val="F8B323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E6"/>
    <w:rsid w:val="00047F68"/>
    <w:rsid w:val="001314C9"/>
    <w:rsid w:val="001C7088"/>
    <w:rsid w:val="0021042D"/>
    <w:rsid w:val="0024332C"/>
    <w:rsid w:val="00350385"/>
    <w:rsid w:val="003622DA"/>
    <w:rsid w:val="0038108A"/>
    <w:rsid w:val="003908CD"/>
    <w:rsid w:val="003B5CF6"/>
    <w:rsid w:val="003C12FB"/>
    <w:rsid w:val="004146AB"/>
    <w:rsid w:val="004D1578"/>
    <w:rsid w:val="004F657C"/>
    <w:rsid w:val="00656B58"/>
    <w:rsid w:val="006C64F7"/>
    <w:rsid w:val="006F0F0F"/>
    <w:rsid w:val="007D171C"/>
    <w:rsid w:val="00815692"/>
    <w:rsid w:val="008573B3"/>
    <w:rsid w:val="008D4A1F"/>
    <w:rsid w:val="00935AE6"/>
    <w:rsid w:val="009678DD"/>
    <w:rsid w:val="00974214"/>
    <w:rsid w:val="009946E3"/>
    <w:rsid w:val="00A044FC"/>
    <w:rsid w:val="00A5456E"/>
    <w:rsid w:val="00AB1B27"/>
    <w:rsid w:val="00B17EF2"/>
    <w:rsid w:val="00B51250"/>
    <w:rsid w:val="00BA66B0"/>
    <w:rsid w:val="00C44652"/>
    <w:rsid w:val="00CD3D2A"/>
    <w:rsid w:val="00D92515"/>
    <w:rsid w:val="00DA0626"/>
    <w:rsid w:val="00E238BD"/>
    <w:rsid w:val="00E3477D"/>
    <w:rsid w:val="00F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E379F"/>
  <w15:chartTrackingRefBased/>
  <w15:docId w15:val="{CEA098E0-BA33-6D42-83EA-C162DA39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5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652"/>
    <w:pPr>
      <w:pBdr>
        <w:top w:val="single" w:sz="12" w:space="1" w:color="656A59" w:themeColor="accent2"/>
        <w:left w:val="single" w:sz="12" w:space="4" w:color="656A59" w:themeColor="accent2"/>
        <w:bottom w:val="single" w:sz="12" w:space="1" w:color="656A59" w:themeColor="accent2"/>
        <w:right w:val="single" w:sz="12" w:space="4" w:color="656A59" w:themeColor="accent2"/>
      </w:pBdr>
      <w:shd w:val="clear" w:color="auto" w:fill="F8B323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65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5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4B4F42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5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5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5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5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5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5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465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44652"/>
    <w:rPr>
      <w:rFonts w:asciiTheme="majorHAnsi" w:hAnsiTheme="majorHAnsi"/>
      <w:iCs/>
      <w:color w:val="FFFFFF"/>
      <w:sz w:val="28"/>
      <w:szCs w:val="38"/>
      <w:shd w:val="clear" w:color="auto" w:fill="F8B323" w:themeFill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pPr>
      <w:numPr>
        <w:numId w:val="1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C4465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465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2"/>
    <w:rPr>
      <w:rFonts w:asciiTheme="majorHAnsi" w:eastAsiaTheme="majorEastAsia" w:hAnsiTheme="majorHAnsi" w:cstheme="majorBidi"/>
      <w:b/>
      <w:bCs/>
      <w:i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44652"/>
    <w:rPr>
      <w:rFonts w:asciiTheme="majorHAnsi" w:eastAsiaTheme="majorEastAsia" w:hAnsiTheme="majorHAnsi" w:cstheme="majorBidi"/>
      <w:b/>
      <w:bCs/>
      <w:iCs/>
      <w:smallCaps/>
      <w:color w:val="4B4F42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5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5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5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5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5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character" w:styleId="SubtleEmphasis">
    <w:name w:val="Subtle Emphasis"/>
    <w:uiPriority w:val="19"/>
    <w:qFormat/>
    <w:rsid w:val="00C4465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Emphasis">
    <w:name w:val="Emphasis"/>
    <w:uiPriority w:val="20"/>
    <w:qFormat/>
    <w:rsid w:val="00C4465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character" w:styleId="IntenseEmphasis">
    <w:name w:val="Intense Emphasis"/>
    <w:uiPriority w:val="21"/>
    <w:qFormat/>
    <w:rsid w:val="00C4465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trong">
    <w:name w:val="Strong"/>
    <w:uiPriority w:val="22"/>
    <w:qFormat/>
    <w:rsid w:val="00C44652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C4465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4465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5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5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Reference">
    <w:name w:val="Subtle Reference"/>
    <w:uiPriority w:val="31"/>
    <w:qFormat/>
    <w:rsid w:val="00C4465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C4465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C4465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652"/>
    <w:rPr>
      <w:b/>
      <w:bCs/>
      <w:color w:val="4B4F42" w:themeColor="accent2" w:themeShade="BF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652"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rsid w:val="00C4465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Pr>
      <w:color w:val="46B2B5" w:themeColor="hyperlink"/>
      <w:u w:val="single"/>
    </w:rPr>
  </w:style>
  <w:style w:type="paragraph" w:styleId="NoSpacing">
    <w:name w:val="No Spacing"/>
    <w:basedOn w:val="Normal"/>
    <w:uiPriority w:val="1"/>
    <w:qFormat/>
    <w:rsid w:val="00C446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652"/>
    <w:pPr>
      <w:ind w:left="1440" w:hanging="360"/>
      <w:contextualSpacing/>
    </w:pPr>
    <w:rPr>
      <w:sz w:val="22"/>
    </w:rPr>
  </w:style>
  <w:style w:type="table" w:styleId="TableGrid">
    <w:name w:val="Table Grid"/>
    <w:basedOn w:val="TableNormal"/>
    <w:uiPriority w:val="39"/>
    <w:rsid w:val="00D9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2515"/>
    <w:pPr>
      <w:spacing w:after="0" w:line="240" w:lineRule="auto"/>
    </w:pPr>
    <w:tblPr>
      <w:tblStyleRowBandSize w:val="1"/>
      <w:tblStyleColBandSize w:val="1"/>
      <w:tblBorders>
        <w:top w:val="single" w:sz="4" w:space="0" w:color="FCE0A6" w:themeColor="accent1" w:themeTint="66"/>
        <w:left w:val="single" w:sz="4" w:space="0" w:color="FCE0A6" w:themeColor="accent1" w:themeTint="66"/>
        <w:bottom w:val="single" w:sz="4" w:space="0" w:color="FCE0A6" w:themeColor="accent1" w:themeTint="66"/>
        <w:right w:val="single" w:sz="4" w:space="0" w:color="FCE0A6" w:themeColor="accent1" w:themeTint="66"/>
        <w:insideH w:val="single" w:sz="4" w:space="0" w:color="FCE0A6" w:themeColor="accent1" w:themeTint="66"/>
        <w:insideV w:val="single" w:sz="4" w:space="0" w:color="FCE0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92515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9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18F17D66-B318-B54B-BA02-7CF68C94CA0C%7dtf10002083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29:46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2289 4809 24575,'-9'0'0,"-3"-1"0,-18 0 0,12 0 0,-20-1 0,5 2 0,-13 1 0,-12 1 0,-3 1 0,2 2 0,-6-2 0,-14-1 0,-19-2 0,41-1 0,-2-1 0,2 1 0,0 0 0,-42-2 0,25 1 0,27 2 0,-1 0 0,-14 2 0,-7 0 0,-4 1 0,12-1 0,11-1 0,0-2 0,-1 0 0,-4-1 0,-3 0 0,-8-1 0,-9-2 0,-7-2 0,2 0 0,8 1 0,18 3 0,15 1 0,10 2 0,7 0 0,5 0 0,5-1 0,5 1 0,3 0 0,3 0 0,0-1 0,7-2 0,6-1 0,8-3 0,5 0 0,2 0 0,-1-2 0,-6 0 0,-5-1 0,-5 3 0,-3 2 0,-2 2 0,-4 2 0,-9 3 0,-3 3 0,-10 4 0,0 1 0,-1 2 0,2-2 0,4-2 0,3-2 0,3-2 0,0 0 0,0 0 0,3 0 0,2-1 0,3-1 0,1-1 0,-1 1 0,0 0 0,1-1 0,-1 1 0,-1-1 0,-2 2 0,-3-1 0,-3-1 0,-2 1 0,1-1 0,1-1 0,4 1 0,2 1 0,1 0 0,1 0 0,1-1 0,2 0 0,1 1 0,3-1 0,1 2 0,1-1 0,10 2 0,13 1 0,9 1 0,1 0 0,-11-3 0,-11 0 0,-6-1 0,-1 1 0,-2-1 0,-1 0 0,1 1 0,1 0 0,-1 0 0,0-1 0,0 0 0,2 1 0,-1 0 0,-2-1 0,-4-1 0,-2-1 0,-1 0 0,0 5 0,1-2 0,-1 2 0,0-2 0</inkml:trace>
  <inkml:trace contextRef="#ctx0" brushRef="#br0" timeOffset="7266">5765 58 24575,'-12'3'0,"-7"0"0,-12 0 0,-19 0 0,-17 1 0,-12-1 0,-14 1 0,42-2 0,-1 0 0,-4-1 0,-1 1 0,-1-1 0,0 0 0,1-1 0,-1 0 0,2 0 0,-1-1 0,1 1 0,-1 0 0,-7 0 0,2 0 0,-26 0 0,35 1 0,3 0 0,-1-1 0,-4 1 0,14 0 0,0 0 0,-9 1 0,-10 0 0,-6-1 0,-1 0 0,2-1 0,8-1 0,9-1 0,6 1 0,5 0 0,3 1 0,4 1 0,4 0 0,5 0 0,2 0 0,0-1 0,-1 1 0,-6 0 0,-8-1 0,-1-1 0,5 1 0,9-1 0,5 0 0,-5 0 0,-1-1 0,-2 0 0,2 1 0,0-1 0,-3 0 0,0 1 0,3 0 0,6 0 0,3 1 0,3-1 0,1 0 0,3 1 0,3-1 0,3 0 0,2 0 0,5-2 0,7-2 0,4-2 0,7-3 0,-1-1 0,0 1 0,-2 0 0,-1 2 0,-3 1 0,-3 2 0,-5 2 0,-7 2 0,-5 3 0,-9 3 0,-9 3 0,-8 2 0,-5 0 0,0 0 0,2 1 0,1-1 0,5 1 0,4-2 0,3-1 0,5-1 0,2-1 0,1 0 0,3-1 0,3 0 0,1-2 0,2-1 0,0 0 0,1-1 0,0 1 0,3 0 0,5 1 0,6 1 0,8 0 0,5-2 0,6 0 0,2-1 0,0 0 0,-4 1 0,-6-1 0,-6 0 0,-4-1 0,-2 1 0,-1 0 0,1 1 0,-2 0 0,-4-1 0,-2 0 0,-2-1 0,-2 1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46:11.977"/>
    </inkml:context>
    <inkml:brush xml:id="br0">
      <inkml:brushProperty name="width" value="0.025" units="cm"/>
      <inkml:brushProperty name="height" value="0.025" units="cm"/>
      <inkml:brushProperty name="color" value="#B73E35"/>
    </inkml:brush>
  </inkml:definitions>
  <inkml:trace contextRef="#ctx0" brushRef="#br0">2316 60 24575,'-8'0'0,"-3"0"0,-5 0 0,-6-1 0,-31 2 0,10-1 0,-36 1 0,28 0 0,-32 0 0,20-1 0,-7 1 0,11 1 0,9 1 0,1 0 0,1 0 0,5 1 0,4-1 0,5-1 0,7-1 0,4 0 0,3 0 0,-2 1 0,-2 0 0,-1-1 0,-4 1 0,-7-1 0,-12 0 0,-3-1 0,3 0 0,6-1 0,6 1 0,0 0 0,4-1 0,1 1 0,1 0 0,2 0 0,1-1 0,4 1 0,3 0 0,2-1 0,-1 1 0,2 0 0,3-1 0,-1 1 0,-4 0 0,-11 0 0,-8-1 0,-2 0 0,6 0 0,6 0 0,6 1 0,2 0 0,2 0 0,3 0 0,2 0 0,0 0 0,-1 0 0,-1 0 0,-2 0 0,-1 0 0,-1 0 0,1 0 0,-2 1 0,-5-1 0,-5 0 0,-4 1 0,0-1 0,3-1 0,4 1 0,5 0 0,5-1 0,4 1 0,1 0 0,1 1 0,0-1 0,1 1 0,1 0 0,3 0 0,3-1 0,0 1 0,2-1 0,0 0 0,0 0 0,0 0 0,1 0 0,-1 0 0,4-2 0,3-1 0,4-3 0,3-1 0,0-1 0,0 0 0,-2 1 0,-1 1 0,-1 1 0,-1 0 0,1 0 0,1 0 0,-1-2 0,-1 1 0,-1 1 0,-4 2 0,-1 1 0,-1 2 0,0-1 0,-4 3 0,-1 1 0,-5 4 0,-2 0 0,-5 4 0,4-3 0,-8 7 0,6-4 0,-3 1 0,2-1 0,7-6 0,1 0 0,0 0 0,0-1 0,0 2 0,0-1 0,0-1 0,2-1 0,2 0 0,0-1 0,1-1 0,1 1 0,1 0 0,1-1 0,2 1 0,0 0 0,-1 0 0,0-1 0,0 0 0,3 1 0,4 1 0,2 0 0,0 0 0,-4-2 0,-1 0 0,-1 0 0,0 0 0,1 0 0,2 0 0,0 0 0,-1 0 0,0 0 0,-3 0 0,-1 0 0,2 1 0,1 0 0,0 0 0,0 0 0,-2 0 0,-2-2 0,2 2 0,-1-1 0,2 1 0,0 0 0,-2-1 0,1-1 0,0 1 0,-1 0 0,1-1 0,-1 1 0,0 0 0,0 0 0,0 1 0,-1-2 0,-1 1 0,0 0 0,0-1 0,0 1 0,-1-1 0,1 0 0,0 1 0,-1-1 0,1 1 0,0-1 0,0-1 0,-1-1 0,0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1:46:01.612"/>
    </inkml:context>
    <inkml:brush xml:id="br0">
      <inkml:brushProperty name="width" value="0.025" units="cm"/>
      <inkml:brushProperty name="height" value="0.025" units="cm"/>
      <inkml:brushProperty name="color" value="#B73E35"/>
    </inkml:brush>
  </inkml:definitions>
  <inkml:trace contextRef="#ctx0" brushRef="#br0">3059 109 24575,'-61'2'0,"13"0"0,-2 1 0,-4 1 0,-40 6 0,36-5 0,-5 1 0,-18 0 0,0-1 0,29-1 0,1 0 0,-24-1 0,1 0 0,-15 0 0,36-1 0,-1-1 0,2-1 0,3 0 0,-18-1 0,10 0 0,8 0 0,4 1 0,4 0 0,2 0 0,2-1 0,-2 1 0,-26 0 0,16 0 0,-22-2 0,22 1 0,-2-1 0,1 1 0,3-1 0,2 1 0,0-1 0,-2 1 0,-1 0 0,-1 1 0,-2-1 0,-7 0 0,-10-1 0,-7 0 0,-1 0 0,4 1 0,9-1 0,9 0 0,6 2 0,2-1 0,1 1 0,-1-1 0,-1 0 0,6 0 0,6 0 0,8-1 0,6 1 0,6 0 0,6 0 0,4 1 0,13-6 0,12-7 0,8-6 0,-5 3 0,3-4 0,-10 8 0,2-2 0,-3 2 0,-5 5 0,-3 2 0,-1 1 0,-2 2 0,-3 1 0,-4 2 0,-5 2 0,-8 4 0,-5 4 0,-3 5 0,-1 1 0,4-1 0,3-2 0,3-4 0,2-1 0,2-3 0,2 0 0,2-1 0,0 1 0,2-1 0,2 0 0,1 0 0,1 0 0,0 0 0,1-1 0,1 1 0,1 1 0,2 1 0,3 0 0,3 0 0,4 1 0,5 1 0,1 2 0,2 0 0,-2-2 0,-4-1 0,-5-3 0,-4-3 0,-1-1 0,-2-1 0,-1 0 0,-2 0 0,-1-1 0,-1-3 0,0-1 0,-2 0 0,-1 4 0,1 0 0,2 2 0</inkml:trace>
</inkml:ink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{18F17D66-B318-B54B-BA02-7CF68C94CA0C}tf10002083.dotx</Template>
  <TotalTime>171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9</cp:revision>
  <dcterms:created xsi:type="dcterms:W3CDTF">2022-01-03T11:02:00Z</dcterms:created>
  <dcterms:modified xsi:type="dcterms:W3CDTF">2022-01-04T19:31:00Z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